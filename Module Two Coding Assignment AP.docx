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648A" w14:textId="0F36DE92" w:rsidR="004F0B6F" w:rsidRPr="004F0B6F" w:rsidRDefault="00951BF8" w:rsidP="004F0B6F">
      <w:pPr>
        <w:pStyle w:val="Heading1"/>
      </w:pPr>
      <w:r w:rsidRPr="0035521D">
        <w:t xml:space="preserve">CS 305 Module </w:t>
      </w:r>
      <w:r w:rsidR="3846C632" w:rsidRPr="0035521D">
        <w:t>Two Coding Assignment</w:t>
      </w:r>
      <w:r w:rsidR="004F0B6F">
        <w:t>: Alexis Prazak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1D39E454" w14:textId="77777777" w:rsidR="0012770D" w:rsidRPr="0035521D" w:rsidRDefault="00951BF8" w:rsidP="0035521D">
      <w:pPr>
        <w:pStyle w:val="Heading2"/>
      </w:pPr>
      <w:r w:rsidRPr="0035521D">
        <w:t>Instructions</w:t>
      </w:r>
    </w:p>
    <w:p w14:paraId="6E6B3F28" w14:textId="5BF057E4" w:rsidR="0035598A" w:rsidRPr="0035521D" w:rsidRDefault="00951BF8" w:rsidP="00F30CF2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35521D">
        <w:rPr>
          <w:rFonts w:ascii="Calibri" w:hAnsi="Calibri" w:cs="Calibri"/>
          <w:sz w:val="22"/>
        </w:rPr>
        <w:t>Replace the bracketed text with</w:t>
      </w:r>
      <w:r w:rsidR="0003467D" w:rsidRPr="0035521D">
        <w:rPr>
          <w:rFonts w:ascii="Calibri" w:hAnsi="Calibri" w:cs="Calibri"/>
          <w:sz w:val="22"/>
        </w:rPr>
        <w:t xml:space="preserve"> the relevant information in</w:t>
      </w:r>
      <w:r w:rsidRPr="0035521D">
        <w:rPr>
          <w:rFonts w:ascii="Calibri" w:hAnsi="Calibri" w:cs="Calibri"/>
          <w:sz w:val="22"/>
        </w:rPr>
        <w:t xml:space="preserve"> your own words. If you choose to include images or supporting materials, make certain </w:t>
      </w:r>
      <w:r w:rsidR="0003467D" w:rsidRPr="0035521D">
        <w:rPr>
          <w:rFonts w:ascii="Calibri" w:hAnsi="Calibri" w:cs="Calibri"/>
          <w:sz w:val="22"/>
        </w:rPr>
        <w:t xml:space="preserve">to </w:t>
      </w:r>
      <w:r w:rsidRPr="0035521D">
        <w:rPr>
          <w:rFonts w:ascii="Calibri" w:hAnsi="Calibri" w:cs="Calibri"/>
          <w:sz w:val="22"/>
        </w:rPr>
        <w:t xml:space="preserve">insert them in all the </w:t>
      </w:r>
      <w:r w:rsidR="00C13F24" w:rsidRPr="0035521D">
        <w:rPr>
          <w:rFonts w:ascii="Calibri" w:hAnsi="Calibri" w:cs="Calibri"/>
          <w:sz w:val="22"/>
        </w:rPr>
        <w:t xml:space="preserve">relevant locations in </w:t>
      </w:r>
      <w:proofErr w:type="gramStart"/>
      <w:r w:rsidR="009876BF" w:rsidRPr="0035521D">
        <w:rPr>
          <w:rFonts w:ascii="Calibri" w:hAnsi="Calibri" w:cs="Calibri"/>
          <w:sz w:val="22"/>
        </w:rPr>
        <w:t xml:space="preserve">the </w:t>
      </w:r>
      <w:r w:rsidR="00787940">
        <w:rPr>
          <w:rFonts w:ascii="Calibri" w:hAnsi="Calibri" w:cs="Calibri"/>
          <w:sz w:val="22"/>
        </w:rPr>
        <w:t xml:space="preserve"> </w:t>
      </w:r>
      <w:r w:rsidR="009876BF" w:rsidRPr="0035521D">
        <w:rPr>
          <w:rFonts w:ascii="Calibri" w:hAnsi="Calibri" w:cs="Calibri"/>
          <w:sz w:val="22"/>
        </w:rPr>
        <w:t>document</w:t>
      </w:r>
      <w:proofErr w:type="gramEnd"/>
      <w:r w:rsidRPr="0035521D">
        <w:rPr>
          <w:rFonts w:ascii="Calibri" w:hAnsi="Calibri" w:cs="Calibri"/>
          <w:sz w:val="22"/>
        </w:rPr>
        <w:t>.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859C482" w14:textId="6A85B69D" w:rsidR="005F2DEA" w:rsidRPr="0035521D" w:rsidRDefault="00856022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56022">
        <w:rPr>
          <w:rFonts w:ascii="Calibri" w:hAnsi="Calibri" w:cs="Calibri"/>
          <w:sz w:val="22"/>
        </w:rPr>
        <w:drawing>
          <wp:inline distT="0" distB="0" distL="0" distR="0" wp14:anchorId="26BBA145" wp14:editId="52135CE8">
            <wp:extent cx="5943600" cy="2121535"/>
            <wp:effectExtent l="0" t="0" r="0" b="0"/>
            <wp:docPr id="1678488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887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B9B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C811B8D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5A44BED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5F2DEA" w:rsidRPr="0035521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15E7A" w14:textId="77777777" w:rsidR="00626F40" w:rsidRDefault="00626F40" w:rsidP="0035598A">
      <w:pPr>
        <w:spacing w:after="0" w:line="240" w:lineRule="auto"/>
      </w:pPr>
      <w:r>
        <w:separator/>
      </w:r>
    </w:p>
  </w:endnote>
  <w:endnote w:type="continuationSeparator" w:id="0">
    <w:p w14:paraId="727BC030" w14:textId="77777777" w:rsidR="00626F40" w:rsidRDefault="00626F40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CFFB2" w14:textId="77777777" w:rsidR="00626F40" w:rsidRDefault="00626F40" w:rsidP="0035598A">
      <w:pPr>
        <w:spacing w:after="0" w:line="240" w:lineRule="auto"/>
      </w:pPr>
      <w:r>
        <w:separator/>
      </w:r>
    </w:p>
  </w:footnote>
  <w:footnote w:type="continuationSeparator" w:id="0">
    <w:p w14:paraId="22B8044C" w14:textId="77777777" w:rsidR="00626F40" w:rsidRDefault="00626F40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3"/>
  </w:num>
  <w:num w:numId="2" w16cid:durableId="241838105">
    <w:abstractNumId w:val="4"/>
  </w:num>
  <w:num w:numId="3" w16cid:durableId="1435320198">
    <w:abstractNumId w:val="2"/>
  </w:num>
  <w:num w:numId="4" w16cid:durableId="436756968">
    <w:abstractNumId w:val="5"/>
  </w:num>
  <w:num w:numId="5" w16cid:durableId="686565652">
    <w:abstractNumId w:val="0"/>
  </w:num>
  <w:num w:numId="6" w16cid:durableId="141230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81EEF"/>
    <w:rsid w:val="000B7919"/>
    <w:rsid w:val="0012770D"/>
    <w:rsid w:val="00165ABC"/>
    <w:rsid w:val="001B35E4"/>
    <w:rsid w:val="0035521D"/>
    <w:rsid w:val="0035598A"/>
    <w:rsid w:val="003867F6"/>
    <w:rsid w:val="004113A7"/>
    <w:rsid w:val="00425D60"/>
    <w:rsid w:val="004B49A4"/>
    <w:rsid w:val="004F0B6F"/>
    <w:rsid w:val="004F756E"/>
    <w:rsid w:val="00510C3F"/>
    <w:rsid w:val="00514B4A"/>
    <w:rsid w:val="005C0980"/>
    <w:rsid w:val="005F2DEA"/>
    <w:rsid w:val="00610A71"/>
    <w:rsid w:val="00626F40"/>
    <w:rsid w:val="006A51DF"/>
    <w:rsid w:val="00787940"/>
    <w:rsid w:val="00856022"/>
    <w:rsid w:val="00886898"/>
    <w:rsid w:val="00896EA0"/>
    <w:rsid w:val="008B6BAE"/>
    <w:rsid w:val="008D7FAC"/>
    <w:rsid w:val="008E6D1F"/>
    <w:rsid w:val="00927028"/>
    <w:rsid w:val="00951BF8"/>
    <w:rsid w:val="00973CB0"/>
    <w:rsid w:val="00981610"/>
    <w:rsid w:val="009876BF"/>
    <w:rsid w:val="009A01C2"/>
    <w:rsid w:val="00A11B04"/>
    <w:rsid w:val="00A306E7"/>
    <w:rsid w:val="00A83ADF"/>
    <w:rsid w:val="00B019B2"/>
    <w:rsid w:val="00B12257"/>
    <w:rsid w:val="00B30973"/>
    <w:rsid w:val="00BA438F"/>
    <w:rsid w:val="00C13F24"/>
    <w:rsid w:val="00DB0788"/>
    <w:rsid w:val="00DF29F3"/>
    <w:rsid w:val="00E61DA4"/>
    <w:rsid w:val="00F30CF2"/>
    <w:rsid w:val="00F773E6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31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Prazak, Alexis</cp:lastModifiedBy>
  <cp:revision>3</cp:revision>
  <dcterms:created xsi:type="dcterms:W3CDTF">2025-01-18T23:18:00Z</dcterms:created>
  <dcterms:modified xsi:type="dcterms:W3CDTF">2025-01-18T23:24:00Z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